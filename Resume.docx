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BABA" w14:textId="77777777" w:rsidR="00EB1EBE" w:rsidRPr="00003290" w:rsidRDefault="00EB1EBE" w:rsidP="00EB1EBE">
      <w:pPr>
        <w:pStyle w:val="Title"/>
        <w:rPr>
          <w:color w:val="0070C0"/>
          <w:sz w:val="44"/>
          <w:szCs w:val="40"/>
        </w:rPr>
      </w:pPr>
      <w:r w:rsidRPr="00003290">
        <w:rPr>
          <w:color w:val="0070C0"/>
          <w:sz w:val="44"/>
          <w:szCs w:val="40"/>
        </w:rPr>
        <w:t xml:space="preserve">AARYA </w:t>
      </w:r>
      <w:r w:rsidRPr="00003290">
        <w:rPr>
          <w:rStyle w:val="IntenseEmphasis"/>
          <w:color w:val="0070C0"/>
          <w:sz w:val="44"/>
          <w:szCs w:val="40"/>
        </w:rPr>
        <w:t>SHAH</w:t>
      </w:r>
    </w:p>
    <w:p w14:paraId="5637326E" w14:textId="77777777" w:rsidR="00EB1EBE" w:rsidRPr="00003290" w:rsidRDefault="00EB1EBE" w:rsidP="00EB1EBE">
      <w:pPr>
        <w:pStyle w:val="ContactInfo"/>
        <w:rPr>
          <w:sz w:val="16"/>
          <w:szCs w:val="16"/>
        </w:rPr>
      </w:pPr>
      <w:r w:rsidRPr="00003290">
        <w:rPr>
          <w:sz w:val="16"/>
          <w:szCs w:val="16"/>
        </w:rPr>
        <w:t xml:space="preserve">44 Breton Ave, Mississauga, Ontario </w:t>
      </w:r>
      <w:sdt>
        <w:sdtPr>
          <w:rPr>
            <w:sz w:val="16"/>
            <w:szCs w:val="16"/>
          </w:rPr>
          <w:alias w:val="Divider dot:"/>
          <w:tag w:val="Divider dot:"/>
          <w:id w:val="-1459182552"/>
          <w:placeholder>
            <w:docPart w:val="81D4E15684C83640A64BA0F632DF532F"/>
          </w:placeholder>
          <w:temporary/>
          <w:showingPlcHdr/>
          <w15:appearance w15:val="hidden"/>
        </w:sdtPr>
        <w:sdtEndPr/>
        <w:sdtContent>
          <w:r w:rsidRPr="00003290">
            <w:rPr>
              <w:sz w:val="16"/>
              <w:szCs w:val="16"/>
            </w:rPr>
            <w:t>·</w:t>
          </w:r>
        </w:sdtContent>
      </w:sdt>
      <w:r w:rsidRPr="00003290">
        <w:rPr>
          <w:sz w:val="16"/>
          <w:szCs w:val="16"/>
        </w:rPr>
        <w:t xml:space="preserve"> (647)-767-8243</w:t>
      </w:r>
    </w:p>
    <w:p w14:paraId="3D299E89" w14:textId="64B8FED6" w:rsidR="00EB1EBE" w:rsidRDefault="00B62C48" w:rsidP="002C7A70">
      <w:pPr>
        <w:pStyle w:val="ContactInfo"/>
        <w:rPr>
          <w:b/>
          <w:bCs/>
          <w:color w:val="00B050"/>
          <w:sz w:val="16"/>
          <w:szCs w:val="16"/>
        </w:rPr>
      </w:pPr>
      <w:hyperlink r:id="rId7" w:history="1">
        <w:r w:rsidR="007242AD" w:rsidRPr="00D3262D">
          <w:rPr>
            <w:rStyle w:val="Hyperlink"/>
            <w:b/>
            <w:bCs/>
            <w:sz w:val="16"/>
            <w:szCs w:val="16"/>
          </w:rPr>
          <w:t>aaryashah127@gmail.com</w:t>
        </w:r>
      </w:hyperlink>
    </w:p>
    <w:sdt>
      <w:sdtPr>
        <w:rPr>
          <w:sz w:val="20"/>
          <w:szCs w:val="21"/>
        </w:rPr>
        <w:alias w:val="Education:"/>
        <w:tag w:val="Education:"/>
        <w:id w:val="-1908763273"/>
        <w:placeholder>
          <w:docPart w:val="F8A01DFB798B0D4880A1435C00D67E2F"/>
        </w:placeholder>
        <w:temporary/>
        <w:showingPlcHdr/>
        <w15:appearance w15:val="hidden"/>
      </w:sdtPr>
      <w:sdtEndPr/>
      <w:sdtContent>
        <w:p w14:paraId="28154E0E" w14:textId="77777777" w:rsidR="007242AD" w:rsidRPr="00003290" w:rsidRDefault="007242AD" w:rsidP="007242AD">
          <w:pPr>
            <w:pStyle w:val="Heading1"/>
            <w:rPr>
              <w:sz w:val="20"/>
              <w:szCs w:val="21"/>
            </w:rPr>
          </w:pPr>
          <w:r w:rsidRPr="00003290">
            <w:rPr>
              <w:sz w:val="20"/>
              <w:szCs w:val="21"/>
            </w:rPr>
            <w:t>Education</w:t>
          </w:r>
        </w:p>
      </w:sdtContent>
    </w:sdt>
    <w:tbl>
      <w:tblPr>
        <w:tblStyle w:val="TableGrid"/>
        <w:tblW w:w="47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99"/>
      </w:tblGrid>
      <w:tr w:rsidR="007242AD" w:rsidRPr="00003290" w14:paraId="2C746C90" w14:textId="77777777" w:rsidTr="0016636A">
        <w:trPr>
          <w:trHeight w:val="59"/>
        </w:trPr>
        <w:tc>
          <w:tcPr>
            <w:tcW w:w="10199" w:type="dxa"/>
          </w:tcPr>
          <w:p w14:paraId="546041A8" w14:textId="77777777" w:rsidR="007242AD" w:rsidRPr="00003290" w:rsidRDefault="007242AD" w:rsidP="0016636A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>September 2021 – July 2026</w:t>
            </w:r>
          </w:p>
          <w:p w14:paraId="0BC3AA51" w14:textId="77777777" w:rsidR="007242AD" w:rsidRPr="00003290" w:rsidRDefault="007242AD" w:rsidP="0016636A">
            <w:pPr>
              <w:pStyle w:val="Heading2"/>
              <w:contextualSpacing w:val="0"/>
              <w:outlineLvl w:val="1"/>
              <w:rPr>
                <w:rStyle w:val="SubtleReference"/>
                <w:sz w:val="18"/>
                <w:szCs w:val="18"/>
              </w:rPr>
            </w:pPr>
            <w:r w:rsidRPr="00003290">
              <w:rPr>
                <w:color w:val="00B050"/>
                <w:sz w:val="18"/>
                <w:szCs w:val="18"/>
              </w:rPr>
              <w:t xml:space="preserve">BAchelor of mathematics, </w:t>
            </w:r>
            <w:r w:rsidRPr="00003290">
              <w:rPr>
                <w:rStyle w:val="SubtleReference"/>
                <w:sz w:val="18"/>
                <w:szCs w:val="18"/>
              </w:rPr>
              <w:t>University of waterloo</w:t>
            </w:r>
          </w:p>
          <w:p w14:paraId="6C69A88F" w14:textId="77777777" w:rsidR="007242AD" w:rsidRPr="00003290" w:rsidRDefault="007242AD" w:rsidP="001663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Recipient of the Waterloo President’s Scholarship</w:t>
            </w:r>
          </w:p>
        </w:tc>
      </w:tr>
    </w:tbl>
    <w:p w14:paraId="1B7E0926" w14:textId="77777777" w:rsidR="007242AD" w:rsidRPr="00003290" w:rsidRDefault="007242AD" w:rsidP="002C7A70">
      <w:pPr>
        <w:pStyle w:val="ContactInfo"/>
        <w:rPr>
          <w:b/>
          <w:bCs/>
          <w:color w:val="00B050"/>
          <w:sz w:val="16"/>
          <w:szCs w:val="16"/>
        </w:rPr>
      </w:pPr>
    </w:p>
    <w:p w14:paraId="764153BF" w14:textId="6A759D8A" w:rsidR="004E01EB" w:rsidRPr="00003290" w:rsidRDefault="00B62C48" w:rsidP="004E01EB">
      <w:pPr>
        <w:pStyle w:val="Heading1"/>
        <w:rPr>
          <w:sz w:val="20"/>
          <w:szCs w:val="21"/>
        </w:rPr>
      </w:pPr>
      <w:sdt>
        <w:sdtPr>
          <w:rPr>
            <w:sz w:val="20"/>
            <w:szCs w:val="21"/>
          </w:rPr>
          <w:alias w:val="Experience:"/>
          <w:tag w:val="Experience:"/>
          <w:id w:val="-1983300934"/>
          <w:placeholder>
            <w:docPart w:val="A30E56FBF4BB46459941B2A3E355B38A"/>
          </w:placeholder>
          <w:temporary/>
          <w:showingPlcHdr/>
          <w15:appearance w15:val="hidden"/>
        </w:sdtPr>
        <w:sdtEndPr/>
        <w:sdtContent>
          <w:r w:rsidR="004E01EB" w:rsidRPr="00003290">
            <w:rPr>
              <w:sz w:val="20"/>
              <w:szCs w:val="21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003290" w14:paraId="14EF3DA2" w14:textId="77777777" w:rsidTr="00D66A52">
        <w:tc>
          <w:tcPr>
            <w:tcW w:w="9355" w:type="dxa"/>
          </w:tcPr>
          <w:p w14:paraId="4336C64A" w14:textId="63D03D5E" w:rsidR="001D0BF1" w:rsidRPr="00003290" w:rsidRDefault="001711C9" w:rsidP="001D0BF1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>Ju</w:t>
            </w:r>
            <w:r w:rsidR="00AC4FCE" w:rsidRPr="00003290">
              <w:rPr>
                <w:sz w:val="16"/>
                <w:szCs w:val="18"/>
              </w:rPr>
              <w:t>ly</w:t>
            </w:r>
            <w:r w:rsidRPr="00003290">
              <w:rPr>
                <w:sz w:val="16"/>
                <w:szCs w:val="18"/>
              </w:rPr>
              <w:t xml:space="preserve"> 2019</w:t>
            </w:r>
            <w:r w:rsidR="001D0BF1" w:rsidRPr="00003290">
              <w:rPr>
                <w:sz w:val="16"/>
                <w:szCs w:val="18"/>
              </w:rPr>
              <w:t xml:space="preserve"> – </w:t>
            </w:r>
            <w:r w:rsidRPr="00003290">
              <w:rPr>
                <w:sz w:val="16"/>
                <w:szCs w:val="18"/>
              </w:rPr>
              <w:t>September 2019</w:t>
            </w:r>
          </w:p>
          <w:p w14:paraId="2761E11F" w14:textId="370217EB" w:rsidR="001D0BF1" w:rsidRPr="00003290" w:rsidRDefault="00291CBC" w:rsidP="001D0BF1">
            <w:pPr>
              <w:pStyle w:val="Heading2"/>
              <w:contextualSpacing w:val="0"/>
              <w:outlineLvl w:val="1"/>
              <w:rPr>
                <w:sz w:val="16"/>
                <w:szCs w:val="18"/>
              </w:rPr>
            </w:pPr>
            <w:r w:rsidRPr="00003290">
              <w:rPr>
                <w:color w:val="00B050"/>
                <w:sz w:val="16"/>
                <w:szCs w:val="18"/>
              </w:rPr>
              <w:t>STEWArdship</w:t>
            </w:r>
            <w:r w:rsidR="00394DF1" w:rsidRPr="00003290">
              <w:rPr>
                <w:color w:val="00B050"/>
                <w:sz w:val="16"/>
                <w:szCs w:val="18"/>
              </w:rPr>
              <w:t xml:space="preserve"> COordinator</w:t>
            </w:r>
            <w:r w:rsidR="001D0BF1" w:rsidRPr="00003290">
              <w:rPr>
                <w:color w:val="00B050"/>
                <w:sz w:val="16"/>
                <w:szCs w:val="18"/>
              </w:rPr>
              <w:t xml:space="preserve">, </w:t>
            </w:r>
            <w:r w:rsidR="001711C9" w:rsidRPr="00003290">
              <w:rPr>
                <w:rStyle w:val="SubtleReference"/>
                <w:sz w:val="16"/>
                <w:szCs w:val="18"/>
              </w:rPr>
              <w:t>Riverwood Conservancy</w:t>
            </w:r>
          </w:p>
          <w:p w14:paraId="10B3BCFC" w14:textId="77777777" w:rsidR="001711C9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>Contributed to a local park by removing invasive species</w:t>
            </w:r>
          </w:p>
          <w:p w14:paraId="0EAB31A3" w14:textId="77777777" w:rsidR="001711C9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Initiated towards becoming a </w:t>
            </w:r>
            <w:r w:rsidRPr="00003290">
              <w:rPr>
                <w:b/>
                <w:bCs/>
                <w:sz w:val="16"/>
                <w:szCs w:val="18"/>
              </w:rPr>
              <w:t>fast learner</w:t>
            </w:r>
            <w:r w:rsidRPr="00003290">
              <w:rPr>
                <w:sz w:val="16"/>
                <w:szCs w:val="18"/>
              </w:rPr>
              <w:t xml:space="preserve"> by studying wildlife and its behaviors</w:t>
            </w:r>
          </w:p>
          <w:p w14:paraId="71062CBD" w14:textId="0708267F" w:rsidR="001E3120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Effective </w:t>
            </w:r>
            <w:r w:rsidRPr="00003290">
              <w:rPr>
                <w:b/>
                <w:bCs/>
                <w:sz w:val="16"/>
                <w:szCs w:val="18"/>
              </w:rPr>
              <w:t>team working skills</w:t>
            </w:r>
            <w:r w:rsidRPr="00003290">
              <w:rPr>
                <w:sz w:val="16"/>
                <w:szCs w:val="18"/>
              </w:rPr>
              <w:t xml:space="preserve"> to complete various tasks</w:t>
            </w:r>
            <w:r w:rsidR="000C0777" w:rsidRPr="00003290">
              <w:rPr>
                <w:sz w:val="16"/>
                <w:szCs w:val="18"/>
              </w:rPr>
              <w:t xml:space="preserve"> such as feeding animals and removing harmful plants</w:t>
            </w:r>
          </w:p>
        </w:tc>
      </w:tr>
      <w:tr w:rsidR="00F61DF9" w:rsidRPr="00003290" w14:paraId="11596D76" w14:textId="77777777" w:rsidTr="00F61DF9">
        <w:tc>
          <w:tcPr>
            <w:tcW w:w="9355" w:type="dxa"/>
            <w:tcMar>
              <w:top w:w="216" w:type="dxa"/>
            </w:tcMar>
          </w:tcPr>
          <w:p w14:paraId="391C23C7" w14:textId="4E97AFEB" w:rsidR="00F61DF9" w:rsidRPr="00003290" w:rsidRDefault="00AC4FCE" w:rsidP="00F61DF9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September 2019 </w:t>
            </w:r>
            <w:r w:rsidR="00F61DF9" w:rsidRPr="00003290">
              <w:rPr>
                <w:sz w:val="16"/>
                <w:szCs w:val="18"/>
              </w:rPr>
              <w:t xml:space="preserve">– </w:t>
            </w:r>
            <w:r w:rsidR="001711C9" w:rsidRPr="00003290">
              <w:rPr>
                <w:sz w:val="16"/>
                <w:szCs w:val="18"/>
              </w:rPr>
              <w:t>September 2020</w:t>
            </w:r>
          </w:p>
          <w:p w14:paraId="07955E6A" w14:textId="1023FEDB" w:rsidR="00F61DF9" w:rsidRPr="00003290" w:rsidRDefault="001711C9" w:rsidP="00F61DF9">
            <w:pPr>
              <w:pStyle w:val="Heading2"/>
              <w:contextualSpacing w:val="0"/>
              <w:outlineLvl w:val="1"/>
              <w:rPr>
                <w:rStyle w:val="SubtleReference"/>
                <w:sz w:val="16"/>
                <w:szCs w:val="18"/>
              </w:rPr>
            </w:pPr>
            <w:r w:rsidRPr="00003290">
              <w:rPr>
                <w:color w:val="00B050"/>
                <w:sz w:val="16"/>
                <w:szCs w:val="18"/>
              </w:rPr>
              <w:t xml:space="preserve">Audio and Visuals </w:t>
            </w:r>
            <w:r w:rsidR="006924F7" w:rsidRPr="00003290">
              <w:rPr>
                <w:color w:val="00B050"/>
                <w:sz w:val="16"/>
                <w:szCs w:val="18"/>
              </w:rPr>
              <w:t>Technician</w:t>
            </w:r>
            <w:r w:rsidR="00F61DF9" w:rsidRPr="00003290">
              <w:rPr>
                <w:color w:val="00B050"/>
                <w:sz w:val="16"/>
                <w:szCs w:val="18"/>
              </w:rPr>
              <w:t>,</w:t>
            </w:r>
            <w:r w:rsidR="00F61DF9" w:rsidRPr="00003290">
              <w:rPr>
                <w:color w:val="0070C0"/>
                <w:sz w:val="16"/>
                <w:szCs w:val="18"/>
              </w:rPr>
              <w:t xml:space="preserve"> </w:t>
            </w:r>
            <w:r w:rsidRPr="00003290">
              <w:rPr>
                <w:rStyle w:val="SubtleReference"/>
                <w:sz w:val="16"/>
                <w:szCs w:val="18"/>
              </w:rPr>
              <w:t>St. FRancis Xavier SS</w:t>
            </w:r>
          </w:p>
          <w:p w14:paraId="4FF4DEE4" w14:textId="74AA818A" w:rsidR="00B73956" w:rsidRPr="00003290" w:rsidRDefault="00B73956" w:rsidP="00F61DF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>Participated in the organization of important administration board meetings</w:t>
            </w:r>
          </w:p>
          <w:p w14:paraId="6DBFE2AD" w14:textId="1AA080E2" w:rsidR="00F61DF9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Proficient at working with </w:t>
            </w:r>
            <w:r w:rsidRPr="00003290">
              <w:rPr>
                <w:b/>
                <w:bCs/>
                <w:sz w:val="16"/>
                <w:szCs w:val="18"/>
              </w:rPr>
              <w:t>new technologies</w:t>
            </w:r>
            <w:r w:rsidR="002C7A70" w:rsidRPr="00003290">
              <w:rPr>
                <w:sz w:val="16"/>
                <w:szCs w:val="18"/>
              </w:rPr>
              <w:t xml:space="preserve"> such as PowerPoint, audio mixers and media platforms</w:t>
            </w:r>
          </w:p>
          <w:p w14:paraId="62D8182C" w14:textId="38211591" w:rsidR="0074543F" w:rsidRPr="00003290" w:rsidRDefault="001711C9" w:rsidP="0074543F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Excellent </w:t>
            </w:r>
            <w:r w:rsidRPr="00003290">
              <w:rPr>
                <w:b/>
                <w:bCs/>
                <w:sz w:val="16"/>
                <w:szCs w:val="18"/>
              </w:rPr>
              <w:t>problem-solving skills</w:t>
            </w:r>
            <w:r w:rsidRPr="00003290">
              <w:rPr>
                <w:sz w:val="16"/>
                <w:szCs w:val="18"/>
              </w:rPr>
              <w:t xml:space="preserve"> related to event management</w:t>
            </w:r>
            <w:r w:rsidR="00AF6E36" w:rsidRPr="00003290">
              <w:rPr>
                <w:sz w:val="16"/>
                <w:szCs w:val="18"/>
              </w:rPr>
              <w:t xml:space="preserve"> under pressure</w:t>
            </w:r>
          </w:p>
          <w:p w14:paraId="6219A0FD" w14:textId="77777777" w:rsidR="001711C9" w:rsidRPr="00003290" w:rsidRDefault="001711C9" w:rsidP="00F61DF9">
            <w:pPr>
              <w:rPr>
                <w:sz w:val="16"/>
                <w:szCs w:val="18"/>
              </w:rPr>
            </w:pPr>
          </w:p>
          <w:p w14:paraId="602E45A5" w14:textId="2BC45F43" w:rsidR="001711C9" w:rsidRPr="00003290" w:rsidRDefault="001711C9" w:rsidP="001711C9">
            <w:pPr>
              <w:pStyle w:val="Heading3"/>
              <w:contextualSpacing w:val="0"/>
              <w:outlineLvl w:val="2"/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>october 2020 – Present</w:t>
            </w:r>
          </w:p>
          <w:p w14:paraId="6A32AFB8" w14:textId="78825FA0" w:rsidR="001711C9" w:rsidRPr="00003290" w:rsidRDefault="001711C9" w:rsidP="001711C9">
            <w:pPr>
              <w:pStyle w:val="Heading2"/>
              <w:contextualSpacing w:val="0"/>
              <w:outlineLvl w:val="1"/>
              <w:rPr>
                <w:sz w:val="16"/>
                <w:szCs w:val="18"/>
              </w:rPr>
            </w:pPr>
            <w:r w:rsidRPr="00003290">
              <w:rPr>
                <w:color w:val="00B050"/>
                <w:sz w:val="16"/>
                <w:szCs w:val="18"/>
              </w:rPr>
              <w:t xml:space="preserve">CO-FOunder and Tutor, </w:t>
            </w:r>
            <w:r w:rsidRPr="00003290">
              <w:rPr>
                <w:rStyle w:val="SubtleReference"/>
                <w:sz w:val="16"/>
                <w:szCs w:val="18"/>
              </w:rPr>
              <w:t>LAT Academics</w:t>
            </w:r>
          </w:p>
          <w:p w14:paraId="49451A07" w14:textId="6607DA72" w:rsidR="001711C9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Co-founded a free tutoring organization </w:t>
            </w:r>
            <w:r w:rsidR="00FE2991" w:rsidRPr="00003290">
              <w:rPr>
                <w:sz w:val="16"/>
                <w:szCs w:val="18"/>
              </w:rPr>
              <w:t xml:space="preserve">during COVID </w:t>
            </w:r>
            <w:r w:rsidRPr="00003290">
              <w:rPr>
                <w:sz w:val="16"/>
                <w:szCs w:val="18"/>
              </w:rPr>
              <w:t xml:space="preserve">to help students </w:t>
            </w:r>
            <w:r w:rsidR="00290337" w:rsidRPr="00003290">
              <w:rPr>
                <w:sz w:val="16"/>
                <w:szCs w:val="18"/>
              </w:rPr>
              <w:t xml:space="preserve">catch up with the curriculum </w:t>
            </w:r>
            <w:r w:rsidRPr="00003290">
              <w:rPr>
                <w:sz w:val="16"/>
                <w:szCs w:val="18"/>
              </w:rPr>
              <w:t xml:space="preserve">and </w:t>
            </w:r>
            <w:r w:rsidR="00F37A38" w:rsidRPr="00003290">
              <w:rPr>
                <w:sz w:val="16"/>
                <w:szCs w:val="18"/>
              </w:rPr>
              <w:t xml:space="preserve">help tutors </w:t>
            </w:r>
            <w:r w:rsidR="00290337" w:rsidRPr="00003290">
              <w:rPr>
                <w:sz w:val="16"/>
                <w:szCs w:val="18"/>
              </w:rPr>
              <w:t>gain experience</w:t>
            </w:r>
          </w:p>
          <w:p w14:paraId="0484A498" w14:textId="56CA373B" w:rsidR="001711C9" w:rsidRPr="00003290" w:rsidRDefault="001711C9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Strong </w:t>
            </w:r>
            <w:r w:rsidRPr="00003290">
              <w:rPr>
                <w:b/>
                <w:bCs/>
                <w:sz w:val="16"/>
                <w:szCs w:val="18"/>
              </w:rPr>
              <w:t>leadership skills</w:t>
            </w:r>
            <w:r w:rsidRPr="00003290">
              <w:rPr>
                <w:sz w:val="16"/>
                <w:szCs w:val="18"/>
              </w:rPr>
              <w:t xml:space="preserve"> to</w:t>
            </w:r>
            <w:r w:rsidR="000E2943" w:rsidRPr="00003290">
              <w:rPr>
                <w:sz w:val="16"/>
                <w:szCs w:val="18"/>
              </w:rPr>
              <w:t xml:space="preserve"> </w:t>
            </w:r>
            <w:r w:rsidR="00F57645" w:rsidRPr="00003290">
              <w:rPr>
                <w:sz w:val="16"/>
                <w:szCs w:val="18"/>
              </w:rPr>
              <w:t>collaborate with</w:t>
            </w:r>
            <w:r w:rsidRPr="00003290">
              <w:rPr>
                <w:sz w:val="16"/>
                <w:szCs w:val="18"/>
              </w:rPr>
              <w:t xml:space="preserve"> other tutors</w:t>
            </w:r>
            <w:r w:rsidR="000E2943" w:rsidRPr="00003290">
              <w:rPr>
                <w:sz w:val="16"/>
                <w:szCs w:val="18"/>
              </w:rPr>
              <w:t xml:space="preserve"> </w:t>
            </w:r>
            <w:r w:rsidR="002E343E" w:rsidRPr="00003290">
              <w:rPr>
                <w:sz w:val="16"/>
                <w:szCs w:val="18"/>
              </w:rPr>
              <w:t>by</w:t>
            </w:r>
            <w:r w:rsidR="000E2943" w:rsidRPr="00003290">
              <w:rPr>
                <w:sz w:val="16"/>
                <w:szCs w:val="18"/>
              </w:rPr>
              <w:t xml:space="preserve"> planning and </w:t>
            </w:r>
            <w:r w:rsidR="002E343E" w:rsidRPr="00003290">
              <w:rPr>
                <w:sz w:val="16"/>
                <w:szCs w:val="18"/>
              </w:rPr>
              <w:t>managing schedules</w:t>
            </w:r>
          </w:p>
          <w:p w14:paraId="7DEFB6CD" w14:textId="45C3567D" w:rsidR="00290337" w:rsidRPr="00003290" w:rsidRDefault="00290337" w:rsidP="0029033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Tutored high level math, business, </w:t>
            </w:r>
            <w:proofErr w:type="gramStart"/>
            <w:r w:rsidRPr="00003290">
              <w:rPr>
                <w:sz w:val="16"/>
                <w:szCs w:val="18"/>
              </w:rPr>
              <w:t>accounting</w:t>
            </w:r>
            <w:proofErr w:type="gramEnd"/>
            <w:r w:rsidRPr="00003290">
              <w:rPr>
                <w:sz w:val="16"/>
                <w:szCs w:val="18"/>
              </w:rPr>
              <w:t xml:space="preserve"> and computer science</w:t>
            </w:r>
          </w:p>
          <w:p w14:paraId="0853C92D" w14:textId="37FC5CDB" w:rsidR="001711C9" w:rsidRPr="00003290" w:rsidRDefault="0075292C" w:rsidP="001711C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003290">
              <w:rPr>
                <w:sz w:val="16"/>
                <w:szCs w:val="18"/>
              </w:rPr>
              <w:t xml:space="preserve">Exceptional </w:t>
            </w:r>
            <w:r w:rsidRPr="00003290">
              <w:rPr>
                <w:b/>
                <w:bCs/>
                <w:sz w:val="16"/>
                <w:szCs w:val="18"/>
              </w:rPr>
              <w:t>communication skills</w:t>
            </w:r>
            <w:r w:rsidRPr="00003290">
              <w:rPr>
                <w:sz w:val="16"/>
                <w:szCs w:val="18"/>
              </w:rPr>
              <w:t xml:space="preserve"> with students of various personalities</w:t>
            </w:r>
          </w:p>
        </w:tc>
      </w:tr>
    </w:tbl>
    <w:p w14:paraId="1BF6AA3B" w14:textId="4CAC0273" w:rsidR="00271E53" w:rsidRPr="00003290" w:rsidRDefault="00271E53" w:rsidP="00271E53">
      <w:pPr>
        <w:pStyle w:val="Heading1"/>
        <w:rPr>
          <w:sz w:val="20"/>
          <w:szCs w:val="21"/>
        </w:rPr>
      </w:pPr>
      <w:r w:rsidRPr="00003290">
        <w:rPr>
          <w:sz w:val="20"/>
          <w:szCs w:val="21"/>
        </w:rPr>
        <w:t>Projects</w:t>
      </w:r>
    </w:p>
    <w:tbl>
      <w:tblPr>
        <w:tblW w:w="108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8"/>
      </w:tblGrid>
      <w:tr w:rsidR="00271E53" w:rsidRPr="00003290" w14:paraId="0F627772" w14:textId="77777777" w:rsidTr="009D6A3C">
        <w:trPr>
          <w:trHeight w:val="560"/>
        </w:trPr>
        <w:tc>
          <w:tcPr>
            <w:tcW w:w="7486" w:type="dxa"/>
            <w:vAlign w:val="bottom"/>
          </w:tcPr>
          <w:p w14:paraId="60ED60EA" w14:textId="77777777" w:rsidR="00271E53" w:rsidRPr="00003290" w:rsidRDefault="00271E53" w:rsidP="005D26B4">
            <w:pPr>
              <w:rPr>
                <w:rFonts w:eastAsia="Georgia"/>
                <w:b/>
                <w:bCs/>
                <w:color w:val="00B050"/>
                <w:sz w:val="15"/>
                <w:szCs w:val="15"/>
              </w:rPr>
            </w:pPr>
            <w:r w:rsidRPr="00003290">
              <w:rPr>
                <w:rFonts w:eastAsia="Georgia"/>
                <w:b/>
                <w:bCs/>
                <w:color w:val="00B050"/>
                <w:sz w:val="15"/>
                <w:szCs w:val="15"/>
              </w:rPr>
              <w:t>Grocery Shopping Game</w:t>
            </w:r>
          </w:p>
          <w:p w14:paraId="0DABD5CA" w14:textId="1A499F31" w:rsidR="00271E53" w:rsidRDefault="00E73926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 xml:space="preserve">Extensive use of </w:t>
            </w:r>
            <w:r w:rsidR="00271E53" w:rsidRPr="00003290">
              <w:rPr>
                <w:sz w:val="16"/>
                <w:szCs w:val="16"/>
              </w:rPr>
              <w:t>python</w:t>
            </w:r>
            <w:r w:rsidRPr="00003290">
              <w:rPr>
                <w:sz w:val="16"/>
                <w:szCs w:val="16"/>
              </w:rPr>
              <w:t xml:space="preserve"> to code the game</w:t>
            </w:r>
          </w:p>
          <w:p w14:paraId="156CD6E5" w14:textId="4462BBC6" w:rsidR="00517A50" w:rsidRPr="00003290" w:rsidRDefault="00517A50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analytical skills including coordinates and data sets to animate, enhance graphics and assign controls</w:t>
            </w:r>
          </w:p>
          <w:p w14:paraId="143565A0" w14:textId="77777777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Was built to appreciate the essential workers during the pandemic</w:t>
            </w:r>
          </w:p>
          <w:p w14:paraId="5F886A4A" w14:textId="77777777" w:rsidR="00271E53" w:rsidRPr="00003290" w:rsidRDefault="00271E53" w:rsidP="005D26B4">
            <w:pPr>
              <w:pStyle w:val="ListParagraph"/>
              <w:rPr>
                <w:sz w:val="15"/>
                <w:szCs w:val="15"/>
              </w:rPr>
            </w:pPr>
          </w:p>
        </w:tc>
      </w:tr>
      <w:tr w:rsidR="00271E53" w:rsidRPr="00003290" w14:paraId="68254015" w14:textId="77777777" w:rsidTr="005D26B4">
        <w:trPr>
          <w:trHeight w:val="212"/>
        </w:trPr>
        <w:tc>
          <w:tcPr>
            <w:tcW w:w="7486" w:type="dxa"/>
            <w:vAlign w:val="bottom"/>
          </w:tcPr>
          <w:p w14:paraId="4F8D0CBB" w14:textId="77777777" w:rsidR="00271E53" w:rsidRPr="00003290" w:rsidRDefault="00271E53" w:rsidP="005D26B4">
            <w:pPr>
              <w:rPr>
                <w:rFonts w:eastAsia="Georgia"/>
                <w:b/>
                <w:bCs/>
                <w:color w:val="00B050"/>
                <w:sz w:val="15"/>
                <w:szCs w:val="15"/>
              </w:rPr>
            </w:pPr>
            <w:r w:rsidRPr="00003290">
              <w:rPr>
                <w:rFonts w:eastAsia="Georgia"/>
                <w:b/>
                <w:bCs/>
                <w:color w:val="00B050"/>
                <w:sz w:val="15"/>
                <w:szCs w:val="15"/>
              </w:rPr>
              <w:t xml:space="preserve">Built a Robot on </w:t>
            </w:r>
            <w:proofErr w:type="spellStart"/>
            <w:r w:rsidRPr="00003290">
              <w:rPr>
                <w:rFonts w:eastAsia="Georgia"/>
                <w:b/>
                <w:bCs/>
                <w:color w:val="00B050"/>
                <w:sz w:val="15"/>
                <w:szCs w:val="15"/>
              </w:rPr>
              <w:t>Robocode</w:t>
            </w:r>
            <w:proofErr w:type="spellEnd"/>
          </w:p>
          <w:p w14:paraId="712E443D" w14:textId="77777777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Wrote automation in java</w:t>
            </w:r>
          </w:p>
          <w:p w14:paraId="16FCBDFE" w14:textId="77777777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Was built to battle other robots created in the past by other programmers</w:t>
            </w:r>
          </w:p>
          <w:p w14:paraId="7911670D" w14:textId="77777777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Robot typically finished in top 3 of the highest performing robots within a group of 30 competing students</w:t>
            </w:r>
          </w:p>
          <w:p w14:paraId="2BAB5D41" w14:textId="77777777" w:rsidR="00271E53" w:rsidRPr="00003290" w:rsidRDefault="00271E53" w:rsidP="005D26B4">
            <w:pPr>
              <w:pStyle w:val="ListParagraph"/>
              <w:rPr>
                <w:sz w:val="15"/>
                <w:szCs w:val="15"/>
              </w:rPr>
            </w:pPr>
          </w:p>
        </w:tc>
      </w:tr>
      <w:tr w:rsidR="00271E53" w:rsidRPr="00003290" w14:paraId="7F58F2B3" w14:textId="77777777" w:rsidTr="005D26B4">
        <w:trPr>
          <w:trHeight w:val="285"/>
        </w:trPr>
        <w:tc>
          <w:tcPr>
            <w:tcW w:w="7486" w:type="dxa"/>
            <w:vAlign w:val="bottom"/>
          </w:tcPr>
          <w:p w14:paraId="78184BAE" w14:textId="7430E84F" w:rsidR="00271E53" w:rsidRPr="00517A50" w:rsidRDefault="00271E53" w:rsidP="005D26B4">
            <w:pPr>
              <w:rPr>
                <w:rFonts w:eastAsia="Georgia"/>
                <w:b/>
                <w:bCs/>
                <w:color w:val="00B050"/>
                <w:sz w:val="15"/>
                <w:szCs w:val="15"/>
                <w:highlight w:val="yellow"/>
              </w:rPr>
            </w:pPr>
            <w:r w:rsidRPr="00517A50">
              <w:rPr>
                <w:rFonts w:eastAsia="Georgia"/>
                <w:b/>
                <w:bCs/>
                <w:color w:val="00B050"/>
                <w:sz w:val="15"/>
                <w:szCs w:val="15"/>
                <w:highlight w:val="yellow"/>
              </w:rPr>
              <w:t>Built a Population Database</w:t>
            </w:r>
            <w:r w:rsidR="00517A50">
              <w:rPr>
                <w:rFonts w:eastAsia="Georgia"/>
                <w:b/>
                <w:bCs/>
                <w:color w:val="00B050"/>
                <w:sz w:val="15"/>
                <w:szCs w:val="15"/>
                <w:highlight w:val="yellow"/>
              </w:rPr>
              <w:t xml:space="preserve"> (NEED TO REPLACE THIS)</w:t>
            </w:r>
          </w:p>
          <w:p w14:paraId="571C3B2F" w14:textId="77777777" w:rsidR="00271E53" w:rsidRPr="00517A5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  <w:highlight w:val="yellow"/>
              </w:rPr>
            </w:pPr>
            <w:r w:rsidRPr="00517A50">
              <w:rPr>
                <w:sz w:val="16"/>
                <w:szCs w:val="16"/>
                <w:highlight w:val="yellow"/>
              </w:rPr>
              <w:t>Wrote automation in a group of classes in java using git</w:t>
            </w:r>
          </w:p>
          <w:p w14:paraId="71176658" w14:textId="7D5EE0B5" w:rsidR="00271E53" w:rsidRPr="00517A5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  <w:highlight w:val="yellow"/>
              </w:rPr>
            </w:pPr>
            <w:r w:rsidRPr="00517A50">
              <w:rPr>
                <w:sz w:val="16"/>
                <w:szCs w:val="16"/>
                <w:highlight w:val="yellow"/>
              </w:rPr>
              <w:t>Searching and Sorting a list of items in this case being a population database</w:t>
            </w:r>
          </w:p>
          <w:p w14:paraId="3BDF6E46" w14:textId="3FBD4EFC" w:rsidR="00F00145" w:rsidRPr="00517A50" w:rsidRDefault="00F00145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  <w:highlight w:val="yellow"/>
              </w:rPr>
            </w:pPr>
            <w:r w:rsidRPr="00517A50">
              <w:rPr>
                <w:sz w:val="16"/>
                <w:szCs w:val="16"/>
                <w:highlight w:val="yellow"/>
              </w:rPr>
              <w:t>Used analytical skills to effectively search and sort data</w:t>
            </w:r>
            <w:r w:rsidR="00517A50">
              <w:rPr>
                <w:sz w:val="16"/>
                <w:szCs w:val="16"/>
                <w:highlight w:val="yellow"/>
              </w:rPr>
              <w:t xml:space="preserve"> </w:t>
            </w:r>
          </w:p>
          <w:p w14:paraId="29BE29DE" w14:textId="77777777" w:rsidR="00271E53" w:rsidRPr="00517A50" w:rsidRDefault="00271E53" w:rsidP="005D26B4">
            <w:pPr>
              <w:pStyle w:val="ListParagraph"/>
              <w:rPr>
                <w:sz w:val="15"/>
                <w:szCs w:val="15"/>
                <w:highlight w:val="yellow"/>
              </w:rPr>
            </w:pPr>
          </w:p>
        </w:tc>
      </w:tr>
      <w:tr w:rsidR="00271E53" w:rsidRPr="00003290" w14:paraId="35647B98" w14:textId="77777777" w:rsidTr="005D26B4">
        <w:trPr>
          <w:trHeight w:val="465"/>
        </w:trPr>
        <w:tc>
          <w:tcPr>
            <w:tcW w:w="7486" w:type="dxa"/>
            <w:vAlign w:val="bottom"/>
          </w:tcPr>
          <w:p w14:paraId="1263C10E" w14:textId="77777777" w:rsidR="00271E53" w:rsidRPr="00003290" w:rsidRDefault="00271E53" w:rsidP="005D26B4">
            <w:pPr>
              <w:rPr>
                <w:rFonts w:eastAsia="Georgia"/>
                <w:b/>
                <w:bCs/>
                <w:color w:val="00B050"/>
                <w:sz w:val="15"/>
                <w:szCs w:val="15"/>
              </w:rPr>
            </w:pPr>
            <w:r w:rsidRPr="00003290">
              <w:rPr>
                <w:rFonts w:eastAsia="Georgia"/>
                <w:b/>
                <w:bCs/>
                <w:color w:val="00B050"/>
                <w:sz w:val="15"/>
                <w:szCs w:val="15"/>
              </w:rPr>
              <w:t>Math Concepts collection of spreadsheets</w:t>
            </w:r>
          </w:p>
          <w:p w14:paraId="17F1EBAA" w14:textId="12BFB690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Created over 50 spreadsheets covering all concepts of high school mathematics</w:t>
            </w:r>
            <w:r w:rsidR="00590430">
              <w:rPr>
                <w:sz w:val="16"/>
                <w:szCs w:val="16"/>
              </w:rPr>
              <w:t xml:space="preserve"> and physics</w:t>
            </w:r>
          </w:p>
          <w:p w14:paraId="36EA875D" w14:textId="2082AFEC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>Used a variety of Microsoft Excel functions</w:t>
            </w:r>
            <w:r w:rsidR="00590430">
              <w:rPr>
                <w:sz w:val="16"/>
                <w:szCs w:val="16"/>
              </w:rPr>
              <w:t xml:space="preserve"> including macros and VBA</w:t>
            </w:r>
            <w:r w:rsidRPr="00003290">
              <w:rPr>
                <w:sz w:val="16"/>
                <w:szCs w:val="16"/>
              </w:rPr>
              <w:t xml:space="preserve"> </w:t>
            </w:r>
          </w:p>
          <w:p w14:paraId="5E57D3E0" w14:textId="6BFA0938" w:rsidR="00271E53" w:rsidRPr="00003290" w:rsidRDefault="00271E53" w:rsidP="005D26B4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003290">
              <w:rPr>
                <w:sz w:val="16"/>
                <w:szCs w:val="16"/>
              </w:rPr>
              <w:t xml:space="preserve">Increased efficiency of solving mathematical </w:t>
            </w:r>
            <w:r w:rsidR="00590430">
              <w:rPr>
                <w:sz w:val="16"/>
                <w:szCs w:val="16"/>
              </w:rPr>
              <w:t xml:space="preserve">and physics </w:t>
            </w:r>
            <w:r w:rsidRPr="00003290">
              <w:rPr>
                <w:sz w:val="16"/>
                <w:szCs w:val="16"/>
              </w:rPr>
              <w:t>problems by reducing 50% of time</w:t>
            </w:r>
          </w:p>
          <w:p w14:paraId="6A681116" w14:textId="77777777" w:rsidR="00271E53" w:rsidRPr="00003290" w:rsidRDefault="00271E53" w:rsidP="005D26B4">
            <w:pPr>
              <w:pStyle w:val="ListParagraph"/>
              <w:rPr>
                <w:sz w:val="15"/>
                <w:szCs w:val="15"/>
              </w:rPr>
            </w:pPr>
          </w:p>
        </w:tc>
      </w:tr>
    </w:tbl>
    <w:p w14:paraId="1F6C7AA4" w14:textId="45EF8577" w:rsidR="00486277" w:rsidRPr="00003290" w:rsidRDefault="00EF1F1F" w:rsidP="00486277">
      <w:pPr>
        <w:pStyle w:val="Heading1"/>
        <w:rPr>
          <w:sz w:val="20"/>
          <w:szCs w:val="21"/>
        </w:rPr>
      </w:pPr>
      <w:r w:rsidRPr="00003290">
        <w:rPr>
          <w:sz w:val="20"/>
          <w:szCs w:val="21"/>
        </w:rPr>
        <w:t>Technical Specialities</w:t>
      </w:r>
    </w:p>
    <w:tbl>
      <w:tblPr>
        <w:tblStyle w:val="TableGrid"/>
        <w:tblW w:w="460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949"/>
      </w:tblGrid>
      <w:tr w:rsidR="00B75BA2" w:rsidRPr="00003290" w14:paraId="29ABBA89" w14:textId="77777777" w:rsidTr="00B75BA2">
        <w:trPr>
          <w:trHeight w:val="46"/>
        </w:trPr>
        <w:tc>
          <w:tcPr>
            <w:tcW w:w="9950" w:type="dxa"/>
          </w:tcPr>
          <w:p w14:paraId="48AC3C65" w14:textId="08BE7C46" w:rsidR="00B75BA2" w:rsidRPr="00003290" w:rsidRDefault="00B75BA2" w:rsidP="00B75BA2">
            <w:pPr>
              <w:pStyle w:val="ListBulle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Python, Java, Microsoft Excel, VBA, HTML, CSS, </w:t>
            </w:r>
            <w:r>
              <w:rPr>
                <w:sz w:val="15"/>
                <w:szCs w:val="15"/>
              </w:rPr>
              <w:t>Visual Basic, GML (</w:t>
            </w:r>
            <w:proofErr w:type="spellStart"/>
            <w:r>
              <w:rPr>
                <w:sz w:val="15"/>
                <w:szCs w:val="15"/>
              </w:rPr>
              <w:t>Gamemaker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Language)</w:t>
            </w:r>
          </w:p>
        </w:tc>
      </w:tr>
    </w:tbl>
    <w:p w14:paraId="2DAC9D8E" w14:textId="26B2D7CD" w:rsidR="00B51D1B" w:rsidRPr="00003290" w:rsidRDefault="00B51D1B" w:rsidP="006E1507">
      <w:pPr>
        <w:rPr>
          <w:sz w:val="16"/>
          <w:szCs w:val="16"/>
        </w:rPr>
      </w:pPr>
    </w:p>
    <w:sectPr w:rsidR="00B51D1B" w:rsidRPr="00003290" w:rsidSect="0074543F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38A36" w14:textId="77777777" w:rsidR="00B62C48" w:rsidRDefault="00B62C48" w:rsidP="0068194B">
      <w:r>
        <w:separator/>
      </w:r>
    </w:p>
    <w:p w14:paraId="2549F856" w14:textId="77777777" w:rsidR="00B62C48" w:rsidRDefault="00B62C48"/>
    <w:p w14:paraId="21C8AFFE" w14:textId="77777777" w:rsidR="00B62C48" w:rsidRDefault="00B62C48"/>
  </w:endnote>
  <w:endnote w:type="continuationSeparator" w:id="0">
    <w:p w14:paraId="4B589B7C" w14:textId="77777777" w:rsidR="00B62C48" w:rsidRDefault="00B62C48" w:rsidP="0068194B">
      <w:r>
        <w:continuationSeparator/>
      </w:r>
    </w:p>
    <w:p w14:paraId="2151B8A5" w14:textId="77777777" w:rsidR="00B62C48" w:rsidRDefault="00B62C48"/>
    <w:p w14:paraId="57254830" w14:textId="77777777" w:rsidR="00B62C48" w:rsidRDefault="00B62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46A8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EFEE6" w14:textId="77777777" w:rsidR="00B62C48" w:rsidRDefault="00B62C48" w:rsidP="0068194B">
      <w:r>
        <w:separator/>
      </w:r>
    </w:p>
    <w:p w14:paraId="1905A8C8" w14:textId="77777777" w:rsidR="00B62C48" w:rsidRDefault="00B62C48"/>
    <w:p w14:paraId="0928B170" w14:textId="77777777" w:rsidR="00B62C48" w:rsidRDefault="00B62C48"/>
  </w:footnote>
  <w:footnote w:type="continuationSeparator" w:id="0">
    <w:p w14:paraId="213E3182" w14:textId="77777777" w:rsidR="00B62C48" w:rsidRDefault="00B62C48" w:rsidP="0068194B">
      <w:r>
        <w:continuationSeparator/>
      </w:r>
    </w:p>
    <w:p w14:paraId="69FE090A" w14:textId="77777777" w:rsidR="00B62C48" w:rsidRDefault="00B62C48"/>
    <w:p w14:paraId="51ADA30B" w14:textId="77777777" w:rsidR="00B62C48" w:rsidRDefault="00B62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65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834C5" wp14:editId="15DD482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CA748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D24465"/>
    <w:multiLevelType w:val="hybridMultilevel"/>
    <w:tmpl w:val="9A4E1D1E"/>
    <w:lvl w:ilvl="0" w:tplc="F4C85B22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A55A7"/>
    <w:multiLevelType w:val="hybridMultilevel"/>
    <w:tmpl w:val="96BE6EC8"/>
    <w:lvl w:ilvl="0" w:tplc="69F69682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C9"/>
    <w:rsid w:val="000001EF"/>
    <w:rsid w:val="00003290"/>
    <w:rsid w:val="00007322"/>
    <w:rsid w:val="00007728"/>
    <w:rsid w:val="00024584"/>
    <w:rsid w:val="00024730"/>
    <w:rsid w:val="00055E95"/>
    <w:rsid w:val="0007021F"/>
    <w:rsid w:val="000B2BA5"/>
    <w:rsid w:val="000B4D7E"/>
    <w:rsid w:val="000C0777"/>
    <w:rsid w:val="000E2943"/>
    <w:rsid w:val="000F2F8C"/>
    <w:rsid w:val="0010006E"/>
    <w:rsid w:val="001045A8"/>
    <w:rsid w:val="00114A91"/>
    <w:rsid w:val="00117227"/>
    <w:rsid w:val="001427E1"/>
    <w:rsid w:val="00163668"/>
    <w:rsid w:val="001711C9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E53"/>
    <w:rsid w:val="00275EAE"/>
    <w:rsid w:val="002827AB"/>
    <w:rsid w:val="00290337"/>
    <w:rsid w:val="00291CBC"/>
    <w:rsid w:val="00294998"/>
    <w:rsid w:val="00297F18"/>
    <w:rsid w:val="002A1945"/>
    <w:rsid w:val="002B0621"/>
    <w:rsid w:val="002B2958"/>
    <w:rsid w:val="002B3FC8"/>
    <w:rsid w:val="002C7A70"/>
    <w:rsid w:val="002D23C5"/>
    <w:rsid w:val="002D6137"/>
    <w:rsid w:val="002E343E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4BBF"/>
    <w:rsid w:val="00366398"/>
    <w:rsid w:val="00392BA3"/>
    <w:rsid w:val="00394DF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7969"/>
    <w:rsid w:val="00462613"/>
    <w:rsid w:val="004726BC"/>
    <w:rsid w:val="00474105"/>
    <w:rsid w:val="00480E6E"/>
    <w:rsid w:val="00486277"/>
    <w:rsid w:val="00494CF6"/>
    <w:rsid w:val="00495F8D"/>
    <w:rsid w:val="004979C3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A50"/>
    <w:rsid w:val="00566A35"/>
    <w:rsid w:val="0056701E"/>
    <w:rsid w:val="005740D7"/>
    <w:rsid w:val="00590430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03F"/>
    <w:rsid w:val="006618E9"/>
    <w:rsid w:val="0067181A"/>
    <w:rsid w:val="0068194B"/>
    <w:rsid w:val="006924F7"/>
    <w:rsid w:val="00692703"/>
    <w:rsid w:val="006A1962"/>
    <w:rsid w:val="006B5D48"/>
    <w:rsid w:val="006B7D7B"/>
    <w:rsid w:val="006C1A5E"/>
    <w:rsid w:val="006E1507"/>
    <w:rsid w:val="006F276D"/>
    <w:rsid w:val="00712D8B"/>
    <w:rsid w:val="007242AD"/>
    <w:rsid w:val="007273B7"/>
    <w:rsid w:val="00733E0A"/>
    <w:rsid w:val="0074403D"/>
    <w:rsid w:val="0074543F"/>
    <w:rsid w:val="00746D44"/>
    <w:rsid w:val="0075292C"/>
    <w:rsid w:val="007538DC"/>
    <w:rsid w:val="00757803"/>
    <w:rsid w:val="00761E02"/>
    <w:rsid w:val="0079206B"/>
    <w:rsid w:val="00796076"/>
    <w:rsid w:val="007C0566"/>
    <w:rsid w:val="007C606B"/>
    <w:rsid w:val="007E6A61"/>
    <w:rsid w:val="00801140"/>
    <w:rsid w:val="00803404"/>
    <w:rsid w:val="00834955"/>
    <w:rsid w:val="00854BAD"/>
    <w:rsid w:val="00855B59"/>
    <w:rsid w:val="00860461"/>
    <w:rsid w:val="0086487C"/>
    <w:rsid w:val="00870B20"/>
    <w:rsid w:val="008829F8"/>
    <w:rsid w:val="00885897"/>
    <w:rsid w:val="008A6538"/>
    <w:rsid w:val="008C7056"/>
    <w:rsid w:val="008E40EC"/>
    <w:rsid w:val="008E6A5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6A3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FCE"/>
    <w:rsid w:val="00AD360E"/>
    <w:rsid w:val="00AD40FB"/>
    <w:rsid w:val="00AD782D"/>
    <w:rsid w:val="00AE5845"/>
    <w:rsid w:val="00AE7650"/>
    <w:rsid w:val="00AF6E36"/>
    <w:rsid w:val="00B10EBE"/>
    <w:rsid w:val="00B1795A"/>
    <w:rsid w:val="00B236F1"/>
    <w:rsid w:val="00B50F99"/>
    <w:rsid w:val="00B51D1B"/>
    <w:rsid w:val="00B540F4"/>
    <w:rsid w:val="00B60FD0"/>
    <w:rsid w:val="00B622DF"/>
    <w:rsid w:val="00B62C48"/>
    <w:rsid w:val="00B6332A"/>
    <w:rsid w:val="00B73956"/>
    <w:rsid w:val="00B75BA2"/>
    <w:rsid w:val="00B81760"/>
    <w:rsid w:val="00B8494C"/>
    <w:rsid w:val="00BA1546"/>
    <w:rsid w:val="00BA686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6723"/>
    <w:rsid w:val="00CD323D"/>
    <w:rsid w:val="00CE4030"/>
    <w:rsid w:val="00CE64B3"/>
    <w:rsid w:val="00CF1A49"/>
    <w:rsid w:val="00D02F4D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02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926"/>
    <w:rsid w:val="00E81CC5"/>
    <w:rsid w:val="00E85A87"/>
    <w:rsid w:val="00E85B4A"/>
    <w:rsid w:val="00E9528E"/>
    <w:rsid w:val="00EA5099"/>
    <w:rsid w:val="00EB1EBE"/>
    <w:rsid w:val="00EC1351"/>
    <w:rsid w:val="00EC4CBF"/>
    <w:rsid w:val="00EE2CA8"/>
    <w:rsid w:val="00EF17E8"/>
    <w:rsid w:val="00EF1F1F"/>
    <w:rsid w:val="00EF51D9"/>
    <w:rsid w:val="00F00145"/>
    <w:rsid w:val="00F031C6"/>
    <w:rsid w:val="00F130DD"/>
    <w:rsid w:val="00F24884"/>
    <w:rsid w:val="00F37A38"/>
    <w:rsid w:val="00F476C4"/>
    <w:rsid w:val="00F57645"/>
    <w:rsid w:val="00F61DF9"/>
    <w:rsid w:val="00F62F18"/>
    <w:rsid w:val="00F81960"/>
    <w:rsid w:val="00F83CD5"/>
    <w:rsid w:val="00F8769D"/>
    <w:rsid w:val="00F9350C"/>
    <w:rsid w:val="00F94EB5"/>
    <w:rsid w:val="00F9624D"/>
    <w:rsid w:val="00FB31C1"/>
    <w:rsid w:val="00FB58F2"/>
    <w:rsid w:val="00FC6AEA"/>
    <w:rsid w:val="00FD3D13"/>
    <w:rsid w:val="00FE299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E50A4"/>
  <w15:chartTrackingRefBased/>
  <w15:docId w15:val="{21070A0F-ED52-F441-994D-446068E0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24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ryashah12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ryas127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0E56FBF4BB46459941B2A3E355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C32B5-CF78-D94A-B60B-FBBC847B3BDB}"/>
      </w:docPartPr>
      <w:docPartBody>
        <w:p w:rsidR="00CC1DF8" w:rsidRDefault="00F83423">
          <w:pPr>
            <w:pStyle w:val="A30E56FBF4BB46459941B2A3E355B38A"/>
          </w:pPr>
          <w:r w:rsidRPr="00CF1A49">
            <w:t>Experience</w:t>
          </w:r>
        </w:p>
      </w:docPartBody>
    </w:docPart>
    <w:docPart>
      <w:docPartPr>
        <w:name w:val="81D4E15684C83640A64BA0F632DF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E8000-5325-D643-A4C5-1D9A8F708AE8}"/>
      </w:docPartPr>
      <w:docPartBody>
        <w:p w:rsidR="00CC1DF8" w:rsidRDefault="00E15972" w:rsidP="00E15972">
          <w:pPr>
            <w:pStyle w:val="81D4E15684C83640A64BA0F632DF532F"/>
          </w:pPr>
          <w:r w:rsidRPr="00CF1A49">
            <w:t>·</w:t>
          </w:r>
        </w:p>
      </w:docPartBody>
    </w:docPart>
    <w:docPart>
      <w:docPartPr>
        <w:name w:val="F8A01DFB798B0D4880A1435C00D6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750B-F19B-5A48-B435-970A09FE57BD}"/>
      </w:docPartPr>
      <w:docPartBody>
        <w:p w:rsidR="004C7B94" w:rsidRDefault="00CC1DF8" w:rsidP="00CC1DF8">
          <w:pPr>
            <w:pStyle w:val="F8A01DFB798B0D4880A1435C00D67E2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72"/>
    <w:rsid w:val="0049046C"/>
    <w:rsid w:val="004C7B94"/>
    <w:rsid w:val="004E185A"/>
    <w:rsid w:val="00CC1DF8"/>
    <w:rsid w:val="00E15972"/>
    <w:rsid w:val="00F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8A01DFB798B0D4880A1435C00D67E2F">
    <w:name w:val="F8A01DFB798B0D4880A1435C00D67E2F"/>
    <w:rsid w:val="00CC1DF8"/>
  </w:style>
  <w:style w:type="paragraph" w:customStyle="1" w:styleId="A30E56FBF4BB46459941B2A3E355B38A">
    <w:name w:val="A30E56FBF4BB46459941B2A3E355B38A"/>
  </w:style>
  <w:style w:type="character" w:styleId="SubtleReference">
    <w:name w:val="Subtle Reference"/>
    <w:basedOn w:val="DefaultParagraphFont"/>
    <w:uiPriority w:val="10"/>
    <w:qFormat/>
    <w:rsid w:val="00E15972"/>
    <w:rPr>
      <w:b/>
      <w:caps w:val="0"/>
      <w:smallCaps/>
      <w:color w:val="595959" w:themeColor="text1" w:themeTint="A6"/>
    </w:rPr>
  </w:style>
  <w:style w:type="paragraph" w:customStyle="1" w:styleId="81D4E15684C83640A64BA0F632DF532F">
    <w:name w:val="81D4E15684C83640A64BA0F632DF532F"/>
    <w:rsid w:val="00E1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189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Aarya</dc:creator>
  <cp:keywords/>
  <dc:description/>
  <cp:lastModifiedBy>Aarya Shah</cp:lastModifiedBy>
  <cp:revision>44</cp:revision>
  <dcterms:created xsi:type="dcterms:W3CDTF">2021-06-24T02:44:00Z</dcterms:created>
  <dcterms:modified xsi:type="dcterms:W3CDTF">2021-07-23T05:51:00Z</dcterms:modified>
  <cp:category/>
</cp:coreProperties>
</file>